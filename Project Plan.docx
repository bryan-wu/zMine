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B2" w:rsidRDefault="004E35B2">
      <w:pPr>
        <w:pStyle w:val="Heading1"/>
        <w:rPr>
          <w:sz w:val="28"/>
        </w:rPr>
      </w:pPr>
    </w:p>
    <w:p w:rsidR="004E35B2" w:rsidRDefault="00B6592D">
      <w:pPr>
        <w:pStyle w:val="Heading1"/>
        <w:pBdr>
          <w:bottom w:val="single" w:sz="4" w:space="1" w:color="auto"/>
        </w:pBdr>
        <w:rPr>
          <w:sz w:val="28"/>
        </w:rPr>
      </w:pPr>
      <w:proofErr w:type="spellStart"/>
      <w:r>
        <w:rPr>
          <w:sz w:val="28"/>
        </w:rPr>
        <w:t>ZMine</w:t>
      </w:r>
      <w:proofErr w:type="spellEnd"/>
      <w:r>
        <w:rPr>
          <w:sz w:val="28"/>
        </w:rPr>
        <w:t xml:space="preserve"> Project </w:t>
      </w:r>
      <w:r w:rsidR="004E35B2">
        <w:rPr>
          <w:sz w:val="28"/>
        </w:rPr>
        <w:t>Plan</w:t>
      </w:r>
    </w:p>
    <w:p w:rsidR="004E35B2" w:rsidRDefault="004E35B2">
      <w:pPr>
        <w:pStyle w:val="Heading1"/>
        <w:ind w:left="0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Submitted to</w:t>
      </w:r>
      <w:r>
        <w:rPr>
          <w:sz w:val="28"/>
          <w:szCs w:val="28"/>
        </w:rPr>
        <w:t xml:space="preserve">: </w:t>
      </w:r>
      <w:r w:rsidR="00E7729E">
        <w:rPr>
          <w:sz w:val="28"/>
          <w:szCs w:val="28"/>
        </w:rPr>
        <w:t>School Loop</w:t>
      </w:r>
      <w:r>
        <w:rPr>
          <w:sz w:val="28"/>
          <w:szCs w:val="28"/>
        </w:rPr>
        <w:tab/>
      </w:r>
    </w:p>
    <w:p w:rsidR="004E35B2" w:rsidRDefault="004E35B2">
      <w:pPr>
        <w:pStyle w:val="Heading1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Project Manager</w:t>
      </w:r>
      <w:r>
        <w:rPr>
          <w:sz w:val="28"/>
          <w:szCs w:val="28"/>
        </w:rPr>
        <w:t>:</w:t>
      </w:r>
      <w:r w:rsidR="00E7729E">
        <w:rPr>
          <w:sz w:val="28"/>
          <w:szCs w:val="28"/>
        </w:rPr>
        <w:t xml:space="preserve"> </w:t>
      </w:r>
      <w:r w:rsidR="00784392">
        <w:rPr>
          <w:sz w:val="28"/>
          <w:szCs w:val="28"/>
        </w:rPr>
        <w:t>Bryan Wu</w:t>
      </w:r>
      <w:bookmarkStart w:id="0" w:name="_GoBack"/>
      <w:bookmarkEnd w:id="0"/>
    </w:p>
    <w:p w:rsidR="004E35B2" w:rsidRDefault="004E35B2">
      <w:pPr>
        <w:ind w:left="-58"/>
      </w:pPr>
      <w:r>
        <w:rPr>
          <w:sz w:val="28"/>
          <w:szCs w:val="28"/>
        </w:rPr>
        <w:t>Date:</w:t>
      </w:r>
      <w:r>
        <w:tab/>
        <w:t xml:space="preserve"> </w:t>
      </w:r>
      <w:r w:rsidR="00AD2788">
        <w:t>April</w:t>
      </w:r>
      <w:r>
        <w:t xml:space="preserve"> </w:t>
      </w:r>
      <w:r w:rsidR="00AD2788">
        <w:t>29</w:t>
      </w:r>
      <w:r w:rsidRPr="00AD2788">
        <w:t>,</w:t>
      </w:r>
      <w:r w:rsidR="00AD2788" w:rsidRPr="00B6592D">
        <w:t xml:space="preserve"> 2016</w:t>
      </w:r>
    </w:p>
    <w:p w:rsidR="004E35B2" w:rsidRDefault="004E35B2">
      <w:pPr>
        <w:ind w:left="-58"/>
        <w:rPr>
          <w:b/>
          <w:bCs/>
        </w:rPr>
      </w:pPr>
    </w:p>
    <w:p w:rsidR="004E35B2" w:rsidRDefault="004E35B2">
      <w:pPr>
        <w:ind w:left="-58"/>
        <w:rPr>
          <w:color w:val="0000FF"/>
        </w:rPr>
      </w:pPr>
      <w:r>
        <w:rPr>
          <w:bCs/>
          <w:sz w:val="28"/>
          <w:szCs w:val="28"/>
        </w:rPr>
        <w:t>Project Overview</w:t>
      </w:r>
      <w:r>
        <w:t xml:space="preserve"> </w:t>
      </w:r>
    </w:p>
    <w:p w:rsidR="00AD2788" w:rsidRDefault="00AD2788">
      <w:pPr>
        <w:ind w:left="-58"/>
        <w:rPr>
          <w:color w:val="0000FF"/>
        </w:rPr>
      </w:pPr>
      <w:r>
        <w:rPr>
          <w:color w:val="0000FF"/>
        </w:rPr>
        <w:t xml:space="preserve">Purpose: Create game inspired by </w:t>
      </w:r>
      <w:proofErr w:type="spellStart"/>
      <w:r>
        <w:rPr>
          <w:color w:val="0000FF"/>
        </w:rPr>
        <w:t>Spelunky</w:t>
      </w:r>
      <w:proofErr w:type="spellEnd"/>
      <w:r>
        <w:rPr>
          <w:color w:val="0000FF"/>
        </w:rPr>
        <w:t xml:space="preserve">, a 2D </w:t>
      </w:r>
      <w:r w:rsidR="00BB4050">
        <w:rPr>
          <w:color w:val="0000FF"/>
        </w:rPr>
        <w:t xml:space="preserve">bird’s </w:t>
      </w:r>
      <w:proofErr w:type="spellStart"/>
      <w:r w:rsidR="00BB4050">
        <w:rPr>
          <w:color w:val="0000FF"/>
        </w:rPr>
        <w:t>eyeview</w:t>
      </w:r>
      <w:proofErr w:type="spellEnd"/>
      <w:r>
        <w:rPr>
          <w:color w:val="0000FF"/>
        </w:rPr>
        <w:t xml:space="preserve"> rogue-like.</w:t>
      </w:r>
    </w:p>
    <w:p w:rsidR="00AD2788" w:rsidRDefault="00AD2788">
      <w:pPr>
        <w:ind w:left="-58"/>
      </w:pPr>
      <w:r>
        <w:rPr>
          <w:color w:val="0000FF"/>
        </w:rPr>
        <w:t>Nature: Fun</w:t>
      </w:r>
    </w:p>
    <w:p w:rsidR="004E35B2" w:rsidRDefault="004E35B2">
      <w:pPr>
        <w:ind w:left="-58"/>
      </w:pPr>
    </w:p>
    <w:p w:rsidR="004E35B2" w:rsidRDefault="004E35B2">
      <w:pPr>
        <w:ind w:left="-58"/>
        <w:rPr>
          <w:color w:val="0000FF"/>
        </w:rPr>
      </w:pPr>
      <w:r>
        <w:rPr>
          <w:bCs/>
          <w:sz w:val="28"/>
          <w:szCs w:val="28"/>
        </w:rPr>
        <w:t>Project Team</w:t>
      </w:r>
      <w:r>
        <w:t xml:space="preserve"> </w:t>
      </w:r>
    </w:p>
    <w:p w:rsidR="00843690" w:rsidRDefault="00843690">
      <w:pPr>
        <w:ind w:left="-58"/>
        <w:rPr>
          <w:color w:val="0000FF"/>
        </w:rPr>
      </w:pPr>
      <w:r>
        <w:rPr>
          <w:color w:val="0000FF"/>
        </w:rPr>
        <w:t>Austin Cheng – World Class: generates game map and assigns global game time</w:t>
      </w:r>
    </w:p>
    <w:p w:rsidR="00C13BA1" w:rsidRDefault="00843690">
      <w:pPr>
        <w:ind w:left="-58"/>
        <w:rPr>
          <w:color w:val="0000FF"/>
        </w:rPr>
      </w:pPr>
      <w:r>
        <w:rPr>
          <w:color w:val="0000FF"/>
        </w:rPr>
        <w:t>Bryan Wu – Character</w:t>
      </w:r>
      <w:r w:rsidR="00C13BA1">
        <w:rPr>
          <w:color w:val="0000FF"/>
        </w:rPr>
        <w:t xml:space="preserve"> and Tile </w:t>
      </w:r>
      <w:r>
        <w:rPr>
          <w:color w:val="0000FF"/>
        </w:rPr>
        <w:t>Class</w:t>
      </w:r>
      <w:r w:rsidR="001410EC">
        <w:rPr>
          <w:color w:val="0000FF"/>
        </w:rPr>
        <w:t xml:space="preserve">: the abstract character class holds parameters and methods for the affecting of </w:t>
      </w:r>
      <w:proofErr w:type="spellStart"/>
      <w:r w:rsidR="001410EC">
        <w:rPr>
          <w:color w:val="0000FF"/>
        </w:rPr>
        <w:t>hitpoints</w:t>
      </w:r>
      <w:proofErr w:type="spellEnd"/>
      <w:r w:rsidR="001410EC">
        <w:rPr>
          <w:color w:val="0000FF"/>
        </w:rPr>
        <w:t xml:space="preserve"> and movement. </w:t>
      </w:r>
    </w:p>
    <w:p w:rsidR="00843690" w:rsidRDefault="00C13BA1">
      <w:pPr>
        <w:ind w:left="-58"/>
        <w:rPr>
          <w:color w:val="0000FF"/>
        </w:rPr>
      </w:pPr>
      <w:r>
        <w:rPr>
          <w:color w:val="0000FF"/>
        </w:rPr>
        <w:t xml:space="preserve">Connor </w:t>
      </w:r>
      <w:proofErr w:type="spellStart"/>
      <w:r>
        <w:rPr>
          <w:color w:val="0000FF"/>
        </w:rPr>
        <w:t>Jeng</w:t>
      </w:r>
      <w:proofErr w:type="spellEnd"/>
      <w:r>
        <w:rPr>
          <w:color w:val="0000FF"/>
        </w:rPr>
        <w:t xml:space="preserve"> – Player and Enemy Class: </w:t>
      </w:r>
      <w:r w:rsidR="001410EC">
        <w:rPr>
          <w:color w:val="0000FF"/>
        </w:rPr>
        <w:t xml:space="preserve">The Enemy and Player Classes extend the abstract Character class to inherit its methods and implement its own definitions to the </w:t>
      </w:r>
      <w:proofErr w:type="spellStart"/>
      <w:proofErr w:type="gramStart"/>
      <w:r w:rsidR="001410EC">
        <w:rPr>
          <w:color w:val="0000FF"/>
        </w:rPr>
        <w:t>takeDamage</w:t>
      </w:r>
      <w:proofErr w:type="spellEnd"/>
      <w:r w:rsidR="001410EC">
        <w:rPr>
          <w:color w:val="0000FF"/>
        </w:rPr>
        <w:t>(</w:t>
      </w:r>
      <w:proofErr w:type="gramEnd"/>
      <w:r w:rsidR="001410EC">
        <w:rPr>
          <w:color w:val="0000FF"/>
        </w:rPr>
        <w:t>) method.</w:t>
      </w:r>
    </w:p>
    <w:p w:rsidR="004E35B2" w:rsidRDefault="004E35B2">
      <w:pPr>
        <w:ind w:left="-58"/>
      </w:pPr>
    </w:p>
    <w:p w:rsidR="004E35B2" w:rsidRDefault="004E35B2">
      <w:pPr>
        <w:ind w:left="-58"/>
        <w:rPr>
          <w:color w:val="0000FF"/>
        </w:rPr>
      </w:pPr>
      <w:r>
        <w:rPr>
          <w:bCs/>
          <w:sz w:val="28"/>
          <w:szCs w:val="28"/>
        </w:rPr>
        <w:t>Challenges</w:t>
      </w:r>
      <w:r>
        <w:t xml:space="preserve"> </w:t>
      </w:r>
    </w:p>
    <w:p w:rsidR="00CD2FC2" w:rsidRDefault="00CD2FC2">
      <w:pPr>
        <w:ind w:left="-58"/>
        <w:rPr>
          <w:color w:val="0000FF"/>
        </w:rPr>
      </w:pPr>
      <w:r>
        <w:rPr>
          <w:color w:val="0000FF"/>
        </w:rPr>
        <w:t>I foresee potential problems with creating a 2D game world single using a 2D array because some sprites will have to be overlapping or layered on top of the other.</w:t>
      </w:r>
      <w:r w:rsidR="00D94996">
        <w:rPr>
          <w:color w:val="0000FF"/>
        </w:rPr>
        <w:t xml:space="preserve"> We will need to figure out a way to overlap the sprites.</w:t>
      </w:r>
    </w:p>
    <w:p w:rsidR="004E35B2" w:rsidRDefault="004E35B2">
      <w:pPr>
        <w:ind w:left="-58"/>
      </w:pPr>
    </w:p>
    <w:p w:rsidR="004E35B2" w:rsidRDefault="004E35B2" w:rsidP="00B6592D">
      <w:pPr>
        <w:pStyle w:val="Heading1"/>
      </w:pPr>
      <w:r>
        <w:rPr>
          <w:b w:val="0"/>
          <w:sz w:val="28"/>
          <w:szCs w:val="28"/>
        </w:rPr>
        <w:t>Major Tasks and Schedule</w:t>
      </w:r>
      <w:r>
        <w:t xml:space="preserve"> </w:t>
      </w:r>
      <w:r>
        <w:rPr>
          <w:b w:val="0"/>
          <w:bCs w:val="0"/>
          <w:color w:val="0000FF"/>
          <w:sz w:val="24"/>
        </w:rPr>
        <w:t>{Create a task plan that describes what needs to be done to accomplish your objective. Establish a timeline keeping in mind that you must design, develop and test before the final week of deployment. During that week, you will be giving your promotional presentation on the software.}</w:t>
      </w:r>
    </w:p>
    <w:p w:rsidR="004E35B2" w:rsidRDefault="004E35B2">
      <w:pPr>
        <w:ind w:left="-58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2520"/>
        <w:gridCol w:w="2088"/>
      </w:tblGrid>
      <w:tr w:rsidR="004E35B2">
        <w:tc>
          <w:tcPr>
            <w:tcW w:w="4140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2520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088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</w:t>
            </w:r>
          </w:p>
        </w:tc>
      </w:tr>
      <w:tr w:rsidR="004E35B2">
        <w:tc>
          <w:tcPr>
            <w:tcW w:w="4140" w:type="dxa"/>
          </w:tcPr>
          <w:p w:rsidR="004E35B2" w:rsidRDefault="003F3DDD">
            <w:pPr>
              <w:ind w:left="-58"/>
            </w:pPr>
            <w:r>
              <w:t>Create traversable world</w:t>
            </w:r>
            <w:r w:rsidR="000F1316">
              <w:t xml:space="preserve"> with controllable Player and working game physics</w:t>
            </w:r>
          </w:p>
        </w:tc>
        <w:tc>
          <w:tcPr>
            <w:tcW w:w="2520" w:type="dxa"/>
          </w:tcPr>
          <w:p w:rsidR="004E35B2" w:rsidRDefault="003F3DDD">
            <w:pPr>
              <w:ind w:left="-58"/>
            </w:pPr>
            <w:r>
              <w:t>5/2</w:t>
            </w:r>
          </w:p>
        </w:tc>
        <w:tc>
          <w:tcPr>
            <w:tcW w:w="2088" w:type="dxa"/>
          </w:tcPr>
          <w:p w:rsidR="004E35B2" w:rsidRDefault="00C87937">
            <w:pPr>
              <w:ind w:left="-58"/>
            </w:pPr>
            <w:r>
              <w:t>Austin,</w:t>
            </w:r>
            <w:r w:rsidR="00EE5689">
              <w:t xml:space="preserve"> Bryan</w:t>
            </w:r>
            <w:r>
              <w:t xml:space="preserve"> </w:t>
            </w:r>
            <w:r w:rsidR="00A34CB9">
              <w:t xml:space="preserve">and </w:t>
            </w:r>
            <w:r>
              <w:t>Connor</w:t>
            </w:r>
          </w:p>
        </w:tc>
      </w:tr>
      <w:tr w:rsidR="004E35B2">
        <w:tc>
          <w:tcPr>
            <w:tcW w:w="4140" w:type="dxa"/>
          </w:tcPr>
          <w:p w:rsidR="004E35B2" w:rsidRDefault="007E0305">
            <w:pPr>
              <w:ind w:left="-58"/>
            </w:pPr>
            <w:r>
              <w:t>Implement fighting capabilities and destructible terrain</w:t>
            </w:r>
          </w:p>
        </w:tc>
        <w:tc>
          <w:tcPr>
            <w:tcW w:w="2520" w:type="dxa"/>
          </w:tcPr>
          <w:p w:rsidR="004E35B2" w:rsidRDefault="009C76DF">
            <w:pPr>
              <w:ind w:left="-58"/>
            </w:pPr>
            <w:r>
              <w:t>5/</w:t>
            </w:r>
            <w:r w:rsidR="00EE5689">
              <w:t>6</w:t>
            </w:r>
          </w:p>
        </w:tc>
        <w:tc>
          <w:tcPr>
            <w:tcW w:w="2088" w:type="dxa"/>
          </w:tcPr>
          <w:p w:rsidR="004E35B2" w:rsidRDefault="00AC5460">
            <w:pPr>
              <w:ind w:left="-58"/>
            </w:pPr>
            <w:r>
              <w:t>Bryan</w:t>
            </w:r>
          </w:p>
        </w:tc>
      </w:tr>
      <w:tr w:rsidR="000F1316">
        <w:tc>
          <w:tcPr>
            <w:tcW w:w="4140" w:type="dxa"/>
          </w:tcPr>
          <w:p w:rsidR="000F1316" w:rsidRDefault="009C76DF">
            <w:pPr>
              <w:ind w:left="-58"/>
            </w:pPr>
            <w:r>
              <w:t>Create count</w:t>
            </w:r>
            <w:r w:rsidR="00032F74">
              <w:t>down timer and collectibles</w:t>
            </w:r>
          </w:p>
        </w:tc>
        <w:tc>
          <w:tcPr>
            <w:tcW w:w="2520" w:type="dxa"/>
          </w:tcPr>
          <w:p w:rsidR="000F1316" w:rsidRDefault="00EE5689">
            <w:pPr>
              <w:ind w:left="-58"/>
            </w:pPr>
            <w:r>
              <w:t>5/6</w:t>
            </w:r>
          </w:p>
        </w:tc>
        <w:tc>
          <w:tcPr>
            <w:tcW w:w="2088" w:type="dxa"/>
          </w:tcPr>
          <w:p w:rsidR="000F1316" w:rsidRDefault="00AC5460">
            <w:pPr>
              <w:ind w:left="-58"/>
            </w:pPr>
            <w:r>
              <w:t>Austin</w:t>
            </w:r>
          </w:p>
        </w:tc>
      </w:tr>
      <w:tr w:rsidR="004E35B2">
        <w:tc>
          <w:tcPr>
            <w:tcW w:w="4140" w:type="dxa"/>
          </w:tcPr>
          <w:p w:rsidR="004E35B2" w:rsidRDefault="00EE5689">
            <w:pPr>
              <w:ind w:left="-58"/>
            </w:pPr>
            <w:r>
              <w:lastRenderedPageBreak/>
              <w:t>Create second player and adjust camera views</w:t>
            </w:r>
          </w:p>
        </w:tc>
        <w:tc>
          <w:tcPr>
            <w:tcW w:w="2520" w:type="dxa"/>
          </w:tcPr>
          <w:p w:rsidR="004E35B2" w:rsidRDefault="00EE5689">
            <w:pPr>
              <w:ind w:left="-58"/>
            </w:pPr>
            <w:r>
              <w:t>5/</w:t>
            </w:r>
            <w:r w:rsidR="00C87937">
              <w:t>6</w:t>
            </w:r>
          </w:p>
        </w:tc>
        <w:tc>
          <w:tcPr>
            <w:tcW w:w="2088" w:type="dxa"/>
          </w:tcPr>
          <w:p w:rsidR="004E35B2" w:rsidRDefault="00F327E6">
            <w:pPr>
              <w:ind w:left="-58"/>
            </w:pPr>
            <w:r>
              <w:t>Connor</w:t>
            </w:r>
          </w:p>
        </w:tc>
      </w:tr>
    </w:tbl>
    <w:p w:rsidR="004E35B2" w:rsidRDefault="004E35B2" w:rsidP="00B6592D">
      <w:pPr>
        <w:tabs>
          <w:tab w:val="right" w:pos="10285"/>
        </w:tabs>
        <w:ind w:right="220"/>
      </w:pPr>
    </w:p>
    <w:sectPr w:rsidR="004E35B2">
      <w:headerReference w:type="default" r:id="rId8"/>
      <w:footerReference w:type="default" r:id="rId9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215" w:rsidRDefault="00E76215">
      <w:r>
        <w:separator/>
      </w:r>
    </w:p>
  </w:endnote>
  <w:endnote w:type="continuationSeparator" w:id="0">
    <w:p w:rsidR="00E76215" w:rsidRDefault="00E7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B2" w:rsidRDefault="00A935CD">
    <w:pPr>
      <w:pStyle w:val="Footer"/>
      <w:tabs>
        <w:tab w:val="clear" w:pos="4320"/>
        <w:tab w:val="clear" w:pos="8640"/>
        <w:tab w:val="right" w:pos="10450"/>
      </w:tabs>
    </w:pPr>
    <w:r>
      <w:rPr>
        <w:noProof/>
        <w:lang w:eastAsia="ja-JP"/>
      </w:rPr>
      <w:drawing>
        <wp:inline distT="0" distB="0" distL="0" distR="0" wp14:anchorId="01DF872C" wp14:editId="77514DFD">
          <wp:extent cx="1638300" cy="930275"/>
          <wp:effectExtent l="0" t="0" r="0" b="3175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930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35B2">
      <w:tab/>
    </w:r>
    <w:proofErr w:type="gramStart"/>
    <w:r w:rsidR="004E35B2">
      <w:t>page</w:t>
    </w:r>
    <w:proofErr w:type="gramEnd"/>
    <w:r w:rsidR="004E35B2">
      <w:t xml:space="preserve"> </w:t>
    </w:r>
    <w:r w:rsidR="004E35B2">
      <w:rPr>
        <w:rStyle w:val="PageNumber"/>
      </w:rPr>
      <w:fldChar w:fldCharType="begin"/>
    </w:r>
    <w:r w:rsidR="004E35B2">
      <w:rPr>
        <w:rStyle w:val="PageNumber"/>
      </w:rPr>
      <w:instrText xml:space="preserve"> PAGE </w:instrText>
    </w:r>
    <w:r w:rsidR="004E35B2">
      <w:rPr>
        <w:rStyle w:val="PageNumber"/>
      </w:rPr>
      <w:fldChar w:fldCharType="separate"/>
    </w:r>
    <w:r w:rsidR="000A0905">
      <w:rPr>
        <w:rStyle w:val="PageNumber"/>
        <w:noProof/>
      </w:rPr>
      <w:t>1</w:t>
    </w:r>
    <w:r w:rsidR="004E35B2">
      <w:rPr>
        <w:rStyle w:val="PageNumber"/>
      </w:rPr>
      <w:fldChar w:fldCharType="end"/>
    </w:r>
    <w:r w:rsidR="004E35B2">
      <w:rPr>
        <w:rStyle w:val="PageNumber"/>
      </w:rPr>
      <w:t xml:space="preserve"> of </w:t>
    </w:r>
    <w:r w:rsidR="004E35B2">
      <w:rPr>
        <w:rStyle w:val="PageNumber"/>
      </w:rPr>
      <w:fldChar w:fldCharType="begin"/>
    </w:r>
    <w:r w:rsidR="004E35B2">
      <w:rPr>
        <w:rStyle w:val="PageNumber"/>
      </w:rPr>
      <w:instrText xml:space="preserve"> NUMPAGES </w:instrText>
    </w:r>
    <w:r w:rsidR="004E35B2">
      <w:rPr>
        <w:rStyle w:val="PageNumber"/>
      </w:rPr>
      <w:fldChar w:fldCharType="separate"/>
    </w:r>
    <w:r w:rsidR="000A0905">
      <w:rPr>
        <w:rStyle w:val="PageNumber"/>
        <w:noProof/>
      </w:rPr>
      <w:t>2</w:t>
    </w:r>
    <w:r w:rsidR="004E35B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215" w:rsidRDefault="00E76215">
      <w:r>
        <w:separator/>
      </w:r>
    </w:p>
  </w:footnote>
  <w:footnote w:type="continuationSeparator" w:id="0">
    <w:p w:rsidR="00E76215" w:rsidRDefault="00E76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937" w:rsidRDefault="00A57545" w:rsidP="00A57545">
    <w:pPr>
      <w:pStyle w:val="Header"/>
      <w:tabs>
        <w:tab w:val="clear" w:pos="8640"/>
        <w:tab w:val="right" w:pos="10450"/>
      </w:tabs>
    </w:pPr>
    <w:r>
      <w:t>Team ABC</w:t>
    </w:r>
    <w:r w:rsidR="00C87937">
      <w:tab/>
    </w:r>
    <w:r w:rsidR="00C87937">
      <w:tab/>
      <w:t xml:space="preserve">Project: </w:t>
    </w:r>
    <w:proofErr w:type="spellStart"/>
    <w:r>
      <w:t>Zmine</w:t>
    </w:r>
    <w:proofErr w:type="spellEnd"/>
  </w:p>
  <w:p w:rsidR="004E35B2" w:rsidRDefault="004E35B2">
    <w:pPr>
      <w:pStyle w:val="Header"/>
      <w:tabs>
        <w:tab w:val="clear" w:pos="8640"/>
        <w:tab w:val="right" w:pos="10450"/>
      </w:tabs>
      <w:ind w:left="-55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yan">
    <w15:presenceInfo w15:providerId="None" w15:userId="B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90"/>
    <w:rsid w:val="00032F74"/>
    <w:rsid w:val="000A0905"/>
    <w:rsid w:val="000D6A1F"/>
    <w:rsid w:val="000F1316"/>
    <w:rsid w:val="001410EC"/>
    <w:rsid w:val="00243F14"/>
    <w:rsid w:val="00274441"/>
    <w:rsid w:val="003F3DDD"/>
    <w:rsid w:val="00475211"/>
    <w:rsid w:val="004E35B2"/>
    <w:rsid w:val="00784392"/>
    <w:rsid w:val="007E0305"/>
    <w:rsid w:val="00843690"/>
    <w:rsid w:val="008E2937"/>
    <w:rsid w:val="00926F6F"/>
    <w:rsid w:val="009C76DF"/>
    <w:rsid w:val="00A34CB9"/>
    <w:rsid w:val="00A57545"/>
    <w:rsid w:val="00A935CD"/>
    <w:rsid w:val="00AC5460"/>
    <w:rsid w:val="00AD2788"/>
    <w:rsid w:val="00B6592D"/>
    <w:rsid w:val="00B65EC8"/>
    <w:rsid w:val="00BB4050"/>
    <w:rsid w:val="00C13BA1"/>
    <w:rsid w:val="00C87937"/>
    <w:rsid w:val="00CA646F"/>
    <w:rsid w:val="00CD2FC2"/>
    <w:rsid w:val="00D94996"/>
    <w:rsid w:val="00DF6317"/>
    <w:rsid w:val="00E76215"/>
    <w:rsid w:val="00E7729E"/>
    <w:rsid w:val="00EE5689"/>
    <w:rsid w:val="00EF7E2F"/>
    <w:rsid w:val="00F3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semiHidden/>
    <w:rsid w:val="00C87937"/>
    <w:rPr>
      <w:rFonts w:ascii="Verdana" w:hAnsi="Verdana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semiHidden/>
    <w:rsid w:val="00C87937"/>
    <w:rPr>
      <w:rFonts w:ascii="Verdana" w:hAnsi="Verdan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Downloads\03_template_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53DD9-4C1A-4723-83DE-CB33002D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03_template_ProjectPlan.dot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cp:lastPrinted>2005-03-28T01:10:00Z</cp:lastPrinted>
  <dcterms:created xsi:type="dcterms:W3CDTF">2016-05-23T23:43:00Z</dcterms:created>
  <dcterms:modified xsi:type="dcterms:W3CDTF">2016-05-23T23:43:00Z</dcterms:modified>
</cp:coreProperties>
</file>