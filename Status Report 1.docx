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B3" w:rsidRDefault="008A57B3"/>
    <w:p w:rsidR="008A57B3" w:rsidRDefault="00B75D4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Status Report</w:t>
      </w:r>
      <w:r w:rsidR="00E765B9">
        <w:rPr>
          <w:b/>
          <w:sz w:val="28"/>
          <w:szCs w:val="28"/>
        </w:rPr>
        <w:t xml:space="preserve"> #1</w:t>
      </w:r>
    </w:p>
    <w:p w:rsidR="008A57B3" w:rsidRDefault="008A57B3"/>
    <w:p w:rsidR="008A57B3" w:rsidRDefault="00B75D47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</w:r>
      <w:r w:rsidR="005072B2" w:rsidRPr="00530874">
        <w:rPr>
          <w:color w:val="4472C4" w:themeColor="accent5"/>
        </w:rPr>
        <w:t>April 29</w:t>
      </w:r>
      <w:r w:rsidRPr="00530874">
        <w:rPr>
          <w:color w:val="4472C4" w:themeColor="accent5"/>
        </w:rPr>
        <w:t xml:space="preserve">, </w:t>
      </w:r>
      <w:r w:rsidR="005072B2" w:rsidRPr="00530874">
        <w:rPr>
          <w:color w:val="4472C4" w:themeColor="accent5"/>
        </w:rPr>
        <w:t>2016</w:t>
      </w:r>
    </w:p>
    <w:p w:rsidR="008A57B3" w:rsidRPr="00530874" w:rsidRDefault="00B75D47">
      <w:pPr>
        <w:rPr>
          <w:color w:val="4472C4" w:themeColor="accent5"/>
        </w:rPr>
      </w:pPr>
      <w:r>
        <w:rPr>
          <w:sz w:val="28"/>
          <w:szCs w:val="28"/>
        </w:rPr>
        <w:t>To:</w:t>
      </w:r>
      <w:r>
        <w:tab/>
      </w:r>
      <w:r>
        <w:tab/>
      </w:r>
      <w:r w:rsidRPr="00530874">
        <w:rPr>
          <w:color w:val="4472C4" w:themeColor="accent5"/>
        </w:rPr>
        <w:t>Development Lead {or Project Manager}</w:t>
      </w:r>
    </w:p>
    <w:p w:rsidR="008A57B3" w:rsidRPr="00530874" w:rsidRDefault="00B75D47">
      <w:pPr>
        <w:rPr>
          <w:color w:val="4472C4" w:themeColor="accent5"/>
        </w:rPr>
      </w:pPr>
      <w:r>
        <w:rPr>
          <w:sz w:val="28"/>
          <w:szCs w:val="28"/>
        </w:rPr>
        <w:t>From:</w:t>
      </w:r>
      <w:r>
        <w:tab/>
      </w:r>
      <w:r w:rsidR="005072B2" w:rsidRPr="00530874">
        <w:rPr>
          <w:color w:val="4472C4" w:themeColor="accent5"/>
        </w:rPr>
        <w:t>Bryan Wu</w:t>
      </w:r>
    </w:p>
    <w:p w:rsidR="008A57B3" w:rsidRDefault="008A57B3"/>
    <w:p w:rsidR="008A57B3" w:rsidRDefault="00B75D47">
      <w:r>
        <w:rPr>
          <w:sz w:val="28"/>
          <w:szCs w:val="28"/>
        </w:rPr>
        <w:t>Subject:</w:t>
      </w:r>
      <w:r>
        <w:tab/>
      </w:r>
      <w:r w:rsidRPr="00530874">
        <w:rPr>
          <w:color w:val="4472C4" w:themeColor="accent5"/>
        </w:rPr>
        <w:t xml:space="preserve">Status Report </w:t>
      </w:r>
      <w:r w:rsidR="00DC02EE" w:rsidRPr="00530874">
        <w:rPr>
          <w:color w:val="4472C4" w:themeColor="accent5"/>
        </w:rPr>
        <w:t>4/25-4/29</w:t>
      </w:r>
    </w:p>
    <w:p w:rsidR="008A57B3" w:rsidRDefault="008A57B3"/>
    <w:p w:rsidR="009B0FF9" w:rsidRDefault="00B75D47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 w:rsidR="00734646">
        <w:rPr>
          <w:color w:val="0000FF"/>
        </w:rPr>
        <w:t xml:space="preserve"> </w:t>
      </w:r>
    </w:p>
    <w:p w:rsidR="008A57B3" w:rsidRPr="00530874" w:rsidRDefault="00734646">
      <w:pPr>
        <w:rPr>
          <w:color w:val="4472C4" w:themeColor="accent5"/>
        </w:rPr>
      </w:pPr>
      <w:r w:rsidRPr="00530874">
        <w:rPr>
          <w:color w:val="4472C4" w:themeColor="accent5"/>
        </w:rPr>
        <w:t xml:space="preserve">World Class – generates </w:t>
      </w:r>
      <w:r w:rsidR="00776C22" w:rsidRPr="00530874">
        <w:rPr>
          <w:color w:val="4472C4" w:themeColor="accent5"/>
        </w:rPr>
        <w:t>map</w:t>
      </w:r>
      <w:r w:rsidR="002C7FA2" w:rsidRPr="00530874">
        <w:rPr>
          <w:color w:val="4472C4" w:themeColor="accent5"/>
        </w:rPr>
        <w:t>, spawns characters</w:t>
      </w:r>
    </w:p>
    <w:p w:rsidR="00571323" w:rsidRPr="00530874" w:rsidRDefault="00571323">
      <w:pPr>
        <w:rPr>
          <w:color w:val="4472C4" w:themeColor="accent5"/>
        </w:rPr>
      </w:pPr>
      <w:r w:rsidRPr="00530874">
        <w:rPr>
          <w:color w:val="4472C4" w:themeColor="accent5"/>
        </w:rPr>
        <w:t xml:space="preserve">Player Class </w:t>
      </w:r>
      <w:r w:rsidR="00AB466E" w:rsidRPr="00530874">
        <w:rPr>
          <w:color w:val="4472C4" w:themeColor="accent5"/>
        </w:rPr>
        <w:t>–</w:t>
      </w:r>
      <w:r w:rsidRPr="00530874">
        <w:rPr>
          <w:color w:val="4472C4" w:themeColor="accent5"/>
        </w:rPr>
        <w:t xml:space="preserve"> </w:t>
      </w:r>
      <w:r w:rsidR="00696400" w:rsidRPr="00530874">
        <w:rPr>
          <w:color w:val="4472C4" w:themeColor="accent5"/>
        </w:rPr>
        <w:t>completed bare-bone attributes – h</w:t>
      </w:r>
      <w:r w:rsidR="009B0FF9">
        <w:rPr>
          <w:color w:val="4472C4" w:themeColor="accent5"/>
        </w:rPr>
        <w:t>it</w:t>
      </w:r>
      <w:r w:rsidR="00696400" w:rsidRPr="00530874">
        <w:rPr>
          <w:color w:val="4472C4" w:themeColor="accent5"/>
        </w:rPr>
        <w:t>p</w:t>
      </w:r>
      <w:r w:rsidR="009B0FF9">
        <w:rPr>
          <w:color w:val="4472C4" w:themeColor="accent5"/>
        </w:rPr>
        <w:t>oints</w:t>
      </w:r>
      <w:r w:rsidR="00696400" w:rsidRPr="00530874">
        <w:rPr>
          <w:color w:val="4472C4" w:themeColor="accent5"/>
        </w:rPr>
        <w:t>, position, movement</w:t>
      </w:r>
      <w:r w:rsidR="00011143">
        <w:rPr>
          <w:color w:val="4472C4" w:themeColor="accent5"/>
        </w:rPr>
        <w:t xml:space="preserve"> speed</w:t>
      </w:r>
    </w:p>
    <w:p w:rsidR="00AB466E" w:rsidRPr="00530874" w:rsidRDefault="00AB466E">
      <w:pPr>
        <w:rPr>
          <w:color w:val="4472C4" w:themeColor="accent5"/>
        </w:rPr>
      </w:pPr>
      <w:r w:rsidRPr="00530874">
        <w:rPr>
          <w:color w:val="4472C4" w:themeColor="accent5"/>
        </w:rPr>
        <w:t xml:space="preserve">Enemy Class </w:t>
      </w:r>
      <w:r w:rsidR="0056794C" w:rsidRPr="00530874">
        <w:rPr>
          <w:color w:val="4472C4" w:themeColor="accent5"/>
        </w:rPr>
        <w:t>–</w:t>
      </w:r>
      <w:r w:rsidRPr="00530874">
        <w:rPr>
          <w:color w:val="4472C4" w:themeColor="accent5"/>
        </w:rPr>
        <w:t xml:space="preserve"> </w:t>
      </w:r>
      <w:r w:rsidR="0056794C" w:rsidRPr="00530874">
        <w:rPr>
          <w:color w:val="4472C4" w:themeColor="accent5"/>
        </w:rPr>
        <w:t>same as player</w:t>
      </w:r>
    </w:p>
    <w:p w:rsidR="00D32EE9" w:rsidRPr="00530874" w:rsidRDefault="00B81BEB">
      <w:pPr>
        <w:rPr>
          <w:color w:val="4472C4" w:themeColor="accent5"/>
        </w:rPr>
      </w:pPr>
      <w:r w:rsidRPr="00530874">
        <w:rPr>
          <w:color w:val="4472C4" w:themeColor="accent5"/>
        </w:rPr>
        <w:t xml:space="preserve">Tile – </w:t>
      </w:r>
      <w:r w:rsidR="00BC66D7">
        <w:rPr>
          <w:color w:val="4472C4" w:themeColor="accent5"/>
        </w:rPr>
        <w:t>created parent class for 3 types of tiles to inherit basic constructor and methods</w:t>
      </w:r>
    </w:p>
    <w:p w:rsidR="008A57B3" w:rsidRDefault="008A57B3"/>
    <w:p w:rsidR="008A57B3" w:rsidRDefault="00B75D47">
      <w:r>
        <w:rPr>
          <w:sz w:val="28"/>
          <w:szCs w:val="28"/>
        </w:rPr>
        <w:t>Problems/Risks:</w:t>
      </w:r>
      <w:r>
        <w:t xml:space="preserve"> </w:t>
      </w:r>
      <w:r w:rsidR="005F3126" w:rsidRPr="00530874">
        <w:rPr>
          <w:color w:val="4472C4" w:themeColor="accent5"/>
        </w:rPr>
        <w:t>We have not encountered any</w:t>
      </w:r>
      <w:r w:rsidR="00741220" w:rsidRPr="00530874">
        <w:rPr>
          <w:color w:val="4472C4" w:themeColor="accent5"/>
        </w:rPr>
        <w:t xml:space="preserve"> problems</w:t>
      </w:r>
      <w:r w:rsidR="004D58E3" w:rsidRPr="00530874">
        <w:rPr>
          <w:color w:val="4472C4" w:themeColor="accent5"/>
        </w:rPr>
        <w:t xml:space="preserve"> yet</w:t>
      </w:r>
      <w:r w:rsidR="005F3126" w:rsidRPr="00530874">
        <w:rPr>
          <w:color w:val="4472C4" w:themeColor="accent5"/>
        </w:rPr>
        <w:t>.</w:t>
      </w:r>
    </w:p>
    <w:p w:rsidR="008A57B3" w:rsidRDefault="008A57B3"/>
    <w:p w:rsidR="008A57B3" w:rsidRDefault="00B75D47">
      <w:pPr>
        <w:rPr>
          <w:color w:val="0000FF"/>
        </w:rPr>
      </w:pPr>
      <w:r>
        <w:rPr>
          <w:sz w:val="28"/>
          <w:szCs w:val="28"/>
        </w:rPr>
        <w:t>Next Steps:</w:t>
      </w:r>
      <w:r w:rsidR="00D34BA3">
        <w:rPr>
          <w:color w:val="4472C4" w:themeColor="accent5"/>
        </w:rPr>
        <w:t xml:space="preserve"> Create and implement G</w:t>
      </w:r>
      <w:r w:rsidR="00305F99" w:rsidRPr="00530874">
        <w:rPr>
          <w:color w:val="4472C4" w:themeColor="accent5"/>
        </w:rPr>
        <w:t>UI for World and Tiles</w:t>
      </w:r>
    </w:p>
    <w:p w:rsidR="008A57B3" w:rsidRDefault="008A57B3"/>
    <w:p w:rsidR="005072B2" w:rsidRDefault="005072B2">
      <w:pPr>
        <w:tabs>
          <w:tab w:val="right" w:pos="10285"/>
        </w:tabs>
        <w:ind w:left="275" w:right="220"/>
      </w:pPr>
    </w:p>
    <w:sectPr w:rsidR="00507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3DD" w:rsidRDefault="003E03DD">
      <w:r>
        <w:separator/>
      </w:r>
    </w:p>
  </w:endnote>
  <w:endnote w:type="continuationSeparator" w:id="0">
    <w:p w:rsidR="003E03DD" w:rsidRDefault="003E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45" w:rsidRDefault="00C47A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7B3" w:rsidRDefault="00B812A1">
    <w:pPr>
      <w:pStyle w:val="Footer"/>
      <w:tabs>
        <w:tab w:val="clear" w:pos="4320"/>
        <w:tab w:val="clear" w:pos="8640"/>
        <w:tab w:val="right" w:pos="10450"/>
      </w:tabs>
    </w:pPr>
    <w:r>
      <w:rPr>
        <w:noProof/>
        <w:lang w:eastAsia="ja-JP"/>
      </w:rPr>
      <w:drawing>
        <wp:inline distT="0" distB="0" distL="0" distR="0" wp14:anchorId="0C6ADB33" wp14:editId="7A67F0AA">
          <wp:extent cx="1638300" cy="930852"/>
          <wp:effectExtent l="0" t="0" r="0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674" cy="944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5D47">
      <w:tab/>
      <w:t xml:space="preserve">page </w:t>
    </w:r>
    <w:r w:rsidR="00B75D47">
      <w:rPr>
        <w:rStyle w:val="PageNumber"/>
      </w:rPr>
      <w:fldChar w:fldCharType="begin"/>
    </w:r>
    <w:r w:rsidR="00B75D47">
      <w:rPr>
        <w:rStyle w:val="PageNumber"/>
      </w:rPr>
      <w:instrText xml:space="preserve"> PAGE </w:instrText>
    </w:r>
    <w:r w:rsidR="00B75D47">
      <w:rPr>
        <w:rStyle w:val="PageNumber"/>
      </w:rPr>
      <w:fldChar w:fldCharType="separate"/>
    </w:r>
    <w:r w:rsidR="00C47A45">
      <w:rPr>
        <w:rStyle w:val="PageNumber"/>
        <w:noProof/>
      </w:rPr>
      <w:t>1</w:t>
    </w:r>
    <w:r w:rsidR="00B75D47">
      <w:rPr>
        <w:rStyle w:val="PageNumber"/>
      </w:rPr>
      <w:fldChar w:fldCharType="end"/>
    </w:r>
    <w:r w:rsidR="00B75D47">
      <w:rPr>
        <w:rStyle w:val="PageNumber"/>
      </w:rPr>
      <w:t xml:space="preserve"> of </w:t>
    </w:r>
    <w:r w:rsidR="00B75D47">
      <w:rPr>
        <w:rStyle w:val="PageNumber"/>
      </w:rPr>
      <w:fldChar w:fldCharType="begin"/>
    </w:r>
    <w:r w:rsidR="00B75D47">
      <w:rPr>
        <w:rStyle w:val="PageNumber"/>
      </w:rPr>
      <w:instrText xml:space="preserve"> NUMPAGES </w:instrText>
    </w:r>
    <w:r w:rsidR="00B75D47">
      <w:rPr>
        <w:rStyle w:val="PageNumber"/>
      </w:rPr>
      <w:fldChar w:fldCharType="separate"/>
    </w:r>
    <w:r w:rsidR="00C47A45">
      <w:rPr>
        <w:rStyle w:val="PageNumber"/>
        <w:noProof/>
      </w:rPr>
      <w:t>1</w:t>
    </w:r>
    <w:r w:rsidR="00B75D47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45" w:rsidRDefault="00C47A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3DD" w:rsidRDefault="003E03DD">
      <w:r>
        <w:separator/>
      </w:r>
    </w:p>
  </w:footnote>
  <w:footnote w:type="continuationSeparator" w:id="0">
    <w:p w:rsidR="003E03DD" w:rsidRDefault="003E0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45" w:rsidRDefault="00C47A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7B3" w:rsidRDefault="00E765B9">
    <w:pPr>
      <w:pStyle w:val="Header"/>
      <w:tabs>
        <w:tab w:val="clear" w:pos="8640"/>
        <w:tab w:val="right" w:pos="10450"/>
      </w:tabs>
      <w:ind w:left="-55"/>
    </w:pPr>
    <w:r>
      <w:t>Team ABC</w:t>
    </w:r>
    <w:r>
      <w:tab/>
    </w:r>
    <w:r w:rsidR="00C47A45">
      <w:tab/>
    </w:r>
    <w:bookmarkStart w:id="0" w:name="_GoBack"/>
    <w:bookmarkEnd w:id="0"/>
    <w:r>
      <w:t>Project</w:t>
    </w:r>
    <w:r w:rsidR="00240CE3">
      <w:t xml:space="preserve"> </w:t>
    </w:r>
    <w:r>
      <w:t>Z</w:t>
    </w:r>
    <w:r w:rsidR="00C47A45">
      <w:t>M</w:t>
    </w:r>
    <w:r>
      <w:t>ine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45" w:rsidRDefault="00C47A45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wu623@student.fuhsd.org">
    <w15:presenceInfo w15:providerId="AD" w15:userId="S-1-5-21-1376461171-2063285630-654838779-55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2"/>
    <w:rsid w:val="00011143"/>
    <w:rsid w:val="00240CE3"/>
    <w:rsid w:val="002C7FA2"/>
    <w:rsid w:val="00305F99"/>
    <w:rsid w:val="003E03DD"/>
    <w:rsid w:val="004D58E3"/>
    <w:rsid w:val="005072B2"/>
    <w:rsid w:val="0052625D"/>
    <w:rsid w:val="00530874"/>
    <w:rsid w:val="0056794C"/>
    <w:rsid w:val="00571323"/>
    <w:rsid w:val="005F3126"/>
    <w:rsid w:val="00696400"/>
    <w:rsid w:val="007231CF"/>
    <w:rsid w:val="00734646"/>
    <w:rsid w:val="00741220"/>
    <w:rsid w:val="00776C22"/>
    <w:rsid w:val="007C773F"/>
    <w:rsid w:val="008A57B3"/>
    <w:rsid w:val="00931E5C"/>
    <w:rsid w:val="009B0FF9"/>
    <w:rsid w:val="00AB466E"/>
    <w:rsid w:val="00B33D80"/>
    <w:rsid w:val="00B75D47"/>
    <w:rsid w:val="00B812A1"/>
    <w:rsid w:val="00B81BEB"/>
    <w:rsid w:val="00BB18C6"/>
    <w:rsid w:val="00BC66D7"/>
    <w:rsid w:val="00C47A45"/>
    <w:rsid w:val="00D32EE9"/>
    <w:rsid w:val="00D34BA3"/>
    <w:rsid w:val="00DC02EE"/>
    <w:rsid w:val="00E765B9"/>
    <w:rsid w:val="00E76D9A"/>
    <w:rsid w:val="00E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u623\Downloads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521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bwu623@student.fuhsd.org</dc:creator>
  <cp:keywords/>
  <dc:description/>
  <cp:lastModifiedBy>Bryan</cp:lastModifiedBy>
  <cp:revision>32</cp:revision>
  <cp:lastPrinted>2005-03-28T01:11:00Z</cp:lastPrinted>
  <dcterms:created xsi:type="dcterms:W3CDTF">2016-04-29T17:17:00Z</dcterms:created>
  <dcterms:modified xsi:type="dcterms:W3CDTF">2016-05-23T23:36:00Z</dcterms:modified>
</cp:coreProperties>
</file>